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A5" w:rsidRDefault="00F77E4D" w:rsidP="00C52C5B">
      <w:pPr>
        <w:pStyle w:val="Heading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Pr="00B804BD" w:rsidRDefault="0050018E" w:rsidP="00C52C5B">
      <w:pPr>
        <w:rPr>
          <w:lang w:val="en-US"/>
        </w:rPr>
      </w:pPr>
      <w:r>
        <w:t>Problems for exercise</w:t>
      </w:r>
      <w:r w:rsidR="00C52C5B">
        <w:t xml:space="preserve"> and homework for the </w:t>
      </w:r>
      <w:hyperlink r:id="rId8" w:history="1">
        <w:r w:rsidR="00D3165D">
          <w:rPr>
            <w:rStyle w:val="Hyperlink"/>
          </w:rPr>
          <w:t>"C#  Fundamentals" course @ SoftUni</w:t>
        </w:r>
      </w:hyperlink>
      <w:r w:rsidR="00CD1B5A">
        <w:rPr>
          <w:rStyle w:val="Hyperlink"/>
        </w:rPr>
        <w:br/>
      </w:r>
      <w:r w:rsidR="00C52C5B">
        <w:t xml:space="preserve">You can check your solutions here: </w:t>
      </w:r>
      <w:hyperlink r:id="rId9" w:history="1">
        <w:r w:rsidR="006B26C4">
          <w:rPr>
            <w:rStyle w:val="Hyperlink"/>
          </w:rPr>
          <w:t>Judge</w:t>
        </w:r>
      </w:hyperlink>
    </w:p>
    <w:p w:rsidR="007B16A1" w:rsidRDefault="00090BA9" w:rsidP="00F77E4D">
      <w:pPr>
        <w:pStyle w:val="Heading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</w:t>
      </w:r>
      <w:r w:rsidR="001263EC">
        <w:rPr>
          <w:rFonts w:asciiTheme="minorHAnsi" w:hAnsiTheme="minorHAnsi" w:cstheme="minorHAnsi"/>
          <w:lang w:val="en-US"/>
        </w:rPr>
        <w:t>a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have to </w:t>
      </w:r>
      <w:r w:rsidR="001263EC">
        <w:rPr>
          <w:rFonts w:asciiTheme="minorHAnsi" w:hAnsiTheme="minorHAnsi" w:cstheme="minorHAnsi"/>
          <w:b/>
          <w:lang w:val="en-US"/>
        </w:rPr>
        <w:t>calculate</w:t>
      </w:r>
      <w:r w:rsidRPr="00675307">
        <w:rPr>
          <w:rFonts w:asciiTheme="minorHAnsi" w:hAnsiTheme="minorHAnsi" w:cstheme="minorHAnsi"/>
          <w:b/>
          <w:lang w:val="en-US"/>
        </w:rPr>
        <w:t xml:space="preserve">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</w:t>
      </w:r>
      <w:r w:rsidR="001263EC">
        <w:rPr>
          <w:rFonts w:asciiTheme="minorHAnsi" w:hAnsiTheme="minorHAnsi" w:cstheme="minorHAnsi"/>
          <w:b/>
          <w:lang w:val="en-US"/>
        </w:rPr>
        <w:t>,</w:t>
      </w:r>
      <w:r w:rsidRPr="00675307">
        <w:rPr>
          <w:rFonts w:asciiTheme="minorHAnsi" w:hAnsiTheme="minorHAnsi" w:cstheme="minorHAnsi"/>
          <w:b/>
          <w:lang w:val="en-US"/>
        </w:rPr>
        <w:t xml:space="preserve">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</w:t>
      </w:r>
      <w:r w:rsidR="006B6122">
        <w:rPr>
          <w:rFonts w:asciiTheme="minorHAnsi" w:hAnsiTheme="minorHAnsi" w:cstheme="minorHAnsi"/>
          <w:b/>
          <w:lang w:val="en-US"/>
        </w:rPr>
        <w:t xml:space="preserve">you get </w:t>
      </w:r>
      <w:r w:rsidR="006B6122" w:rsidRPr="006B6122">
        <w:rPr>
          <w:rFonts w:asciiTheme="minorHAnsi" w:hAnsiTheme="minorHAnsi" w:cstheme="minorHAnsi"/>
          <w:b/>
          <w:u w:val="single"/>
          <w:lang w:val="en-US"/>
        </w:rPr>
        <w:t>that</w:t>
      </w:r>
      <w:r w:rsidRPr="006B6122">
        <w:rPr>
          <w:rFonts w:asciiTheme="minorHAnsi" w:hAnsiTheme="minorHAnsi" w:cstheme="minorHAnsi"/>
          <w:u w:val="single"/>
          <w:lang w:val="en-US"/>
        </w:rPr>
        <w:t xml:space="preserve"> </w:t>
      </w:r>
      <w:r w:rsidRPr="006B6122">
        <w:rPr>
          <w:rFonts w:asciiTheme="minorHAnsi" w:hAnsiTheme="minorHAnsi" w:cstheme="minorHAnsi"/>
          <w:b/>
          <w:u w:val="single"/>
          <w:lang w:val="en-US"/>
        </w:rPr>
        <w:t>element</w:t>
      </w:r>
      <w:r w:rsidRPr="00675307">
        <w:rPr>
          <w:rFonts w:asciiTheme="minorHAnsi" w:hAnsiTheme="minorHAnsi" w:cstheme="minorHAnsi"/>
          <w:lang w:val="en-US"/>
        </w:rPr>
        <w:t xml:space="preserve"> from the text, you</w:t>
      </w:r>
      <w:r w:rsidR="006B6122">
        <w:rPr>
          <w:rFonts w:asciiTheme="minorHAnsi" w:hAnsiTheme="minorHAnsi" w:cstheme="minorHAnsi"/>
        </w:rPr>
        <w:t xml:space="preserve"> </w:t>
      </w:r>
      <w:r w:rsidR="006B6122">
        <w:rPr>
          <w:rFonts w:asciiTheme="minorHAnsi" w:hAnsiTheme="minorHAnsi" w:cstheme="minorHAnsi"/>
          <w:lang w:val="en-US"/>
        </w:rPr>
        <w:t>must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="000B56E4">
        <w:rPr>
          <w:rFonts w:asciiTheme="minorHAnsi" w:hAnsiTheme="minorHAnsi" w:cstheme="minorHAnsi"/>
          <w:lang w:val="en-US"/>
        </w:rPr>
        <w:t>in the</w:t>
      </w:r>
      <w:r w:rsidRPr="00675307">
        <w:rPr>
          <w:rFonts w:asciiTheme="minorHAnsi" w:hAnsiTheme="minorHAnsi" w:cstheme="minorHAnsi"/>
          <w:lang w:val="en-US"/>
        </w:rPr>
        <w:t xml:space="preserve">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="00C5715F">
        <w:rPr>
          <w:rFonts w:asciiTheme="minorHAnsi" w:hAnsiTheme="minorHAnsi" w:cstheme="minorHAnsi"/>
          <w:lang w:val="en-US"/>
        </w:rPr>
        <w:t xml:space="preserve">, which is </w:t>
      </w: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="00C5715F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="00C5715F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lang w:val="en-US"/>
        </w:rPr>
        <w:t>(</w:t>
      </w:r>
      <w:r w:rsidR="00C5715F">
        <w:rPr>
          <w:rFonts w:asciiTheme="minorHAnsi" w:hAnsiTheme="minorHAnsi" w:cstheme="minorHAnsi"/>
          <w:lang w:val="en-US"/>
        </w:rPr>
        <w:t>t</w:t>
      </w:r>
      <w:r w:rsidRPr="00675307">
        <w:rPr>
          <w:rFonts w:asciiTheme="minorHAnsi" w:hAnsiTheme="minorHAnsi" w:cstheme="minorHAnsi"/>
          <w:lang w:val="en-US"/>
        </w:rPr>
        <w:t xml:space="preserve">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have to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from </w:t>
      </w:r>
      <w:r w:rsidR="00C5715F">
        <w:rPr>
          <w:rFonts w:asciiTheme="minorHAnsi" w:hAnsiTheme="minorHAnsi" w:cstheme="minorHAnsi"/>
          <w:b/>
          <w:lang w:val="en-US"/>
        </w:rPr>
        <w:t>his current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 time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"The winner is {left/right} with total time: {total time}"</w:t>
      </w:r>
      <w:r w:rsidR="006B6122">
        <w:rPr>
          <w:rFonts w:ascii="Consolas" w:hAnsi="Consolas" w:cstheme="minorHAnsi"/>
          <w:b/>
          <w:sz w:val="20"/>
          <w:lang w:val="en-US"/>
        </w:rPr>
        <w:t>.</w:t>
      </w:r>
    </w:p>
    <w:p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Write a program, which reads a </w:t>
      </w:r>
      <w:r w:rsidRPr="00675307">
        <w:rPr>
          <w:rFonts w:asciiTheme="minorHAnsi" w:hAnsiTheme="minorHAnsi" w:cstheme="minorHAnsi"/>
          <w:b/>
        </w:rPr>
        <w:t>string</w:t>
      </w:r>
      <w:r w:rsidRPr="00675307">
        <w:rPr>
          <w:rFonts w:asciiTheme="minorHAnsi" w:hAnsiTheme="minorHAnsi" w:cstheme="minorHAnsi"/>
        </w:rPr>
        <w:t xml:space="preserve"> and </w:t>
      </w:r>
      <w:r w:rsidRPr="00675307">
        <w:rPr>
          <w:rFonts w:asciiTheme="minorHAnsi" w:hAnsiTheme="minorHAnsi" w:cstheme="minorHAnsi"/>
          <w:b/>
        </w:rPr>
        <w:t xml:space="preserve">skips </w:t>
      </w:r>
      <w:r w:rsidRPr="00675307">
        <w:rPr>
          <w:rFonts w:asciiTheme="minorHAnsi" w:hAnsiTheme="minorHAnsi" w:cstheme="minorHAnsi"/>
        </w:rPr>
        <w:t xml:space="preserve">through it, extracting a </w:t>
      </w:r>
      <w:r w:rsidRPr="00675307">
        <w:rPr>
          <w:rFonts w:asciiTheme="minorHAnsi" w:hAnsiTheme="minorHAnsi" w:cstheme="minorHAnsi"/>
          <w:b/>
        </w:rPr>
        <w:t>hidden message</w:t>
      </w:r>
      <w:r w:rsidRPr="00675307">
        <w:rPr>
          <w:rFonts w:asciiTheme="minorHAnsi" w:hAnsiTheme="minorHAnsi" w:cstheme="minorHAnsi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t>Let’s take the string “</w:t>
      </w:r>
      <w:bookmarkStart w:id="0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0"/>
      <w:r w:rsidRPr="00675307">
        <w:rPr>
          <w:rFonts w:asciiTheme="minorHAnsi" w:hAnsiTheme="minorHAnsi" w:cstheme="minorHAnsi"/>
        </w:rPr>
        <w:t>” as an example.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every </w:t>
      </w:r>
      <w:r w:rsidRPr="00675307">
        <w:rPr>
          <w:rFonts w:asciiTheme="minorHAnsi" w:hAnsiTheme="minorHAnsi" w:cstheme="minorHAnsi"/>
          <w:b/>
        </w:rPr>
        <w:t>digit</w:t>
      </w:r>
      <w:r w:rsidRPr="00675307">
        <w:rPr>
          <w:rFonts w:asciiTheme="minorHAnsi" w:hAnsiTheme="minorHAnsi" w:cstheme="minorHAnsi"/>
        </w:rPr>
        <w:t xml:space="preserve"> from the string and </w:t>
      </w:r>
      <w:r w:rsidRPr="00675307">
        <w:rPr>
          <w:rFonts w:asciiTheme="minorHAnsi" w:hAnsiTheme="minorHAnsi" w:cstheme="minorHAnsi"/>
          <w:b/>
        </w:rPr>
        <w:t xml:space="preserve">store it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675307">
        <w:rPr>
          <w:rFonts w:asciiTheme="minorHAnsi" w:hAnsiTheme="minorHAnsi" w:cstheme="minorHAnsi"/>
          <w:b/>
        </w:rPr>
        <w:t xml:space="preserve">remove </w:t>
      </w:r>
      <w:r w:rsidRPr="00675307">
        <w:rPr>
          <w:rFonts w:asciiTheme="minorHAnsi" w:hAnsiTheme="minorHAnsi" w:cstheme="minorHAnsi"/>
        </w:rPr>
        <w:t xml:space="preserve">all the digits from the string. After this operation, you should have </w:t>
      </w:r>
      <w:r w:rsidRPr="00675307">
        <w:rPr>
          <w:rFonts w:asciiTheme="minorHAnsi" w:hAnsiTheme="minorHAnsi" w:cstheme="minorHAnsi"/>
          <w:b/>
        </w:rPr>
        <w:t>two lists of items</w:t>
      </w:r>
      <w:r w:rsidRPr="00675307">
        <w:rPr>
          <w:rFonts w:asciiTheme="minorHAnsi" w:hAnsiTheme="minorHAnsi" w:cstheme="minorHAnsi"/>
        </w:rPr>
        <w:t xml:space="preserve">: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lastRenderedPageBreak/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a </w:t>
      </w:r>
      <w:r w:rsidRPr="00675307">
        <w:rPr>
          <w:rFonts w:asciiTheme="minorHAnsi" w:hAnsiTheme="minorHAnsi" w:cstheme="minorHAnsi"/>
          <w:b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675307">
        <w:rPr>
          <w:rFonts w:asciiTheme="minorHAnsi" w:hAnsiTheme="minorHAnsi" w:cstheme="minorHAnsi"/>
          <w:b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 xml:space="preserve">, then </w:t>
      </w:r>
      <w:r w:rsidRPr="00675307">
        <w:rPr>
          <w:rFonts w:asciiTheme="minorHAnsi" w:hAnsiTheme="minorHAnsi" w:cstheme="minorHAnsi"/>
          <w:b/>
        </w:rPr>
        <w:t xml:space="preserve">take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characters and store it in a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. Note that the skipped characters are </w:t>
      </w:r>
      <w:r w:rsidRPr="00675307">
        <w:rPr>
          <w:rFonts w:asciiTheme="minorHAnsi" w:hAnsiTheme="minorHAnsi" w:cstheme="minorHAnsi"/>
          <w:b/>
        </w:rPr>
        <w:t>summed up</w:t>
      </w:r>
      <w:r w:rsidRPr="00675307">
        <w:rPr>
          <w:rFonts w:asciiTheme="minorHAnsi" w:hAnsiTheme="minorHAnsi" w:cstheme="minorHAnsi"/>
        </w:rPr>
        <w:t xml:space="preserve"> as they go.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9066E" w:rsidRDefault="00C36B70" w:rsidP="0069066E">
      <w:pPr>
        <w:pStyle w:val="Default"/>
      </w:pPr>
      <w:r w:rsidRPr="0069066E">
        <w:t xml:space="preserve">Take </w:t>
      </w:r>
      <w:r w:rsidRPr="0069066E">
        <w:rPr>
          <w:b/>
        </w:rPr>
        <w:t>0</w:t>
      </w:r>
      <w:r w:rsidRPr="0069066E">
        <w:t xml:space="preserve"> characters </w:t>
      </w:r>
      <w:r w:rsidRPr="0069066E">
        <w:sym w:font="Wingdings" w:char="F0E8"/>
      </w:r>
      <w:r w:rsidR="00C52C5B" w:rsidRPr="0069066E">
        <w:t xml:space="preserve"> Taken: ""</w:t>
      </w:r>
      <w:r w:rsidRPr="0069066E">
        <w:t xml:space="preserve">, skip </w:t>
      </w:r>
      <w:r w:rsidRPr="0069066E">
        <w:rPr>
          <w:b/>
        </w:rPr>
        <w:t>4</w:t>
      </w:r>
      <w:r w:rsidRPr="0069066E">
        <w:t xml:space="preserve"> characters (total </w:t>
      </w:r>
      <w:r w:rsidRPr="0069066E">
        <w:rPr>
          <w:b/>
        </w:rPr>
        <w:t>0</w:t>
      </w:r>
      <w:r w:rsidRPr="0069066E">
        <w:t xml:space="preserve">) </w:t>
      </w:r>
      <w:r w:rsidRPr="0069066E">
        <w:sym w:font="Wingdings" w:char="F0E8"/>
      </w:r>
      <w:r w:rsidRPr="0069066E">
        <w:t xml:space="preserve"> Skipped: </w:t>
      </w:r>
      <w:r w:rsidR="00C52C5B" w:rsidRPr="0069066E">
        <w:t>"</w:t>
      </w:r>
      <w:r w:rsidRPr="0069066E">
        <w:rPr>
          <w:b/>
          <w:noProof/>
          <w:lang w:val="en-GB"/>
        </w:rPr>
        <w:t>skipTest_String</w:t>
      </w:r>
      <w:r w:rsidR="00C52C5B" w:rsidRPr="0069066E">
        <w:t>"</w:t>
      </w:r>
      <w:r w:rsidRPr="0069066E">
        <w:sym w:font="Wingdings" w:char="F0E8"/>
      </w:r>
      <w:r w:rsidR="00C52C5B" w:rsidRPr="0069066E">
        <w:t xml:space="preserve"> Result: ""</w:t>
      </w:r>
    </w:p>
    <w:p w:rsidR="00C36B70" w:rsidRPr="0069066E" w:rsidRDefault="00C36B70" w:rsidP="0069066E">
      <w:pPr>
        <w:pStyle w:val="Default"/>
      </w:pPr>
      <w:r w:rsidRPr="0069066E">
        <w:t xml:space="preserve">Take </w:t>
      </w:r>
      <w:r w:rsidRPr="0069066E">
        <w:rPr>
          <w:b/>
        </w:rPr>
        <w:t>4</w:t>
      </w:r>
      <w:r w:rsidRPr="0069066E">
        <w:t xml:space="preserve"> characters</w:t>
      </w:r>
      <w:r w:rsidRPr="0069066E">
        <w:sym w:font="Wingdings" w:char="F0E8"/>
      </w:r>
      <w:r w:rsidRPr="0069066E">
        <w:t xml:space="preserve"> Taken: </w:t>
      </w:r>
      <w:r w:rsidR="00C52C5B" w:rsidRPr="0069066E">
        <w:t>"</w:t>
      </w:r>
      <w:r w:rsidRPr="0069066E">
        <w:rPr>
          <w:b/>
          <w:noProof/>
          <w:lang w:val="en-GB"/>
        </w:rPr>
        <w:t>Test</w:t>
      </w:r>
      <w:r w:rsidR="00C52C5B" w:rsidRPr="0069066E">
        <w:rPr>
          <w:b/>
          <w:noProof/>
          <w:lang w:val="en-GB"/>
        </w:rPr>
        <w:t>"</w:t>
      </w:r>
      <w:r w:rsidRPr="0069066E">
        <w:t xml:space="preserve">, skip </w:t>
      </w:r>
      <w:r w:rsidRPr="0069066E">
        <w:rPr>
          <w:b/>
        </w:rPr>
        <w:t>1</w:t>
      </w:r>
      <w:r w:rsidRPr="0069066E">
        <w:t xml:space="preserve"> characters (total </w:t>
      </w:r>
      <w:r w:rsidRPr="0069066E">
        <w:rPr>
          <w:b/>
        </w:rPr>
        <w:t>4</w:t>
      </w:r>
      <w:r w:rsidRPr="0069066E">
        <w:t xml:space="preserve">) </w:t>
      </w:r>
      <w:r w:rsidRPr="0069066E">
        <w:sym w:font="Wingdings" w:char="F0E8"/>
      </w:r>
      <w:r w:rsidRPr="0069066E">
        <w:t xml:space="preserve"> Skipped: </w:t>
      </w:r>
      <w:r w:rsidR="00C52C5B" w:rsidRPr="0069066E">
        <w:t>"</w:t>
      </w:r>
      <w:r w:rsidRPr="0069066E">
        <w:rPr>
          <w:b/>
          <w:noProof/>
          <w:shd w:val="clear" w:color="auto" w:fill="FFFFFF" w:themeFill="background1"/>
          <w:lang w:val="en-GB"/>
        </w:rPr>
        <w:t>skip</w:t>
      </w:r>
      <w:r w:rsidR="00C52C5B" w:rsidRPr="0069066E">
        <w:t>"</w:t>
      </w:r>
      <w:r w:rsidRPr="0069066E">
        <w:t xml:space="preserve"> </w:t>
      </w:r>
      <w:r w:rsidRPr="0069066E">
        <w:sym w:font="Wingdings" w:char="F0E8"/>
      </w:r>
      <w:r w:rsidRPr="0069066E">
        <w:t xml:space="preserve"> Result: </w:t>
      </w:r>
      <w:r w:rsidR="00C52C5B" w:rsidRPr="0069066E">
        <w:t>"</w:t>
      </w:r>
      <w:r w:rsidRPr="0069066E">
        <w:rPr>
          <w:b/>
          <w:noProof/>
          <w:lang w:val="en-GB"/>
        </w:rPr>
        <w:t>Test</w:t>
      </w:r>
      <w:r w:rsidR="00C52C5B" w:rsidRPr="0069066E">
        <w:t>"</w:t>
      </w:r>
    </w:p>
    <w:p w:rsidR="00C36B70" w:rsidRPr="0069066E" w:rsidRDefault="00C36B70" w:rsidP="0069066E">
      <w:pPr>
        <w:pStyle w:val="Default"/>
      </w:pPr>
      <w:r w:rsidRPr="0069066E">
        <w:t xml:space="preserve">Take </w:t>
      </w:r>
      <w:r w:rsidRPr="0069066E">
        <w:rPr>
          <w:b/>
        </w:rPr>
        <w:t>7</w:t>
      </w:r>
      <w:r w:rsidRPr="0069066E">
        <w:t xml:space="preserve"> characters</w:t>
      </w:r>
      <w:r w:rsidRPr="0069066E">
        <w:sym w:font="Wingdings" w:char="F0E8"/>
      </w:r>
      <w:r w:rsidRPr="0069066E">
        <w:t xml:space="preserve"> Taken: </w:t>
      </w:r>
      <w:r w:rsidR="00C52C5B" w:rsidRPr="0069066E">
        <w:t>"</w:t>
      </w:r>
      <w:r w:rsidRPr="0069066E">
        <w:rPr>
          <w:b/>
          <w:noProof/>
          <w:lang w:val="en-GB"/>
        </w:rPr>
        <w:t>String</w:t>
      </w:r>
      <w:r w:rsidR="00C52C5B" w:rsidRPr="0069066E">
        <w:t>"</w:t>
      </w:r>
      <w:r w:rsidRPr="0069066E">
        <w:t xml:space="preserve">, skip </w:t>
      </w:r>
      <w:r w:rsidRPr="0069066E">
        <w:rPr>
          <w:b/>
        </w:rPr>
        <w:t>0</w:t>
      </w:r>
      <w:r w:rsidRPr="0069066E">
        <w:t xml:space="preserve"> characters (total </w:t>
      </w:r>
      <w:r w:rsidRPr="0069066E">
        <w:rPr>
          <w:b/>
        </w:rPr>
        <w:t>9</w:t>
      </w:r>
      <w:r w:rsidRPr="0069066E">
        <w:t>)</w:t>
      </w:r>
      <w:r w:rsidRPr="0069066E">
        <w:sym w:font="Wingdings" w:char="F0E8"/>
      </w:r>
      <w:r w:rsidR="00C52C5B" w:rsidRPr="0069066E">
        <w:t xml:space="preserve"> Skipped: ""</w:t>
      </w:r>
      <w:r w:rsidRPr="0069066E">
        <w:t xml:space="preserve"> </w:t>
      </w:r>
      <w:r w:rsidRPr="0069066E">
        <w:sym w:font="Wingdings" w:char="F0E8"/>
      </w:r>
      <w:r w:rsidRPr="0069066E">
        <w:t xml:space="preserve"> Result: </w:t>
      </w:r>
      <w:r w:rsidR="00C52C5B" w:rsidRPr="0069066E">
        <w:t>"</w:t>
      </w:r>
      <w:r w:rsidRPr="0069066E">
        <w:rPr>
          <w:b/>
          <w:noProof/>
          <w:lang w:val="en-GB"/>
        </w:rPr>
        <w:t>TestString</w:t>
      </w:r>
      <w:r w:rsidR="00C52C5B" w:rsidRPr="0069066E"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After that, just</w:t>
      </w:r>
      <w:bookmarkStart w:id="1" w:name="_GoBack"/>
      <w:bookmarkEnd w:id="1"/>
      <w:r w:rsidRPr="00675307">
        <w:rPr>
          <w:rFonts w:asciiTheme="minorHAnsi" w:hAnsiTheme="minorHAnsi" w:cstheme="minorHAnsi"/>
        </w:rPr>
        <w:t xml:space="preserve">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</w:p>
    <w:p w:rsidR="00C36B70" w:rsidRDefault="00C36B70" w:rsidP="00C36B70">
      <w:pPr>
        <w:pStyle w:val="Heading3"/>
      </w:pPr>
      <w:r>
        <w:t>Input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Output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Constraints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The count of digits in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Heading3"/>
      </w:pPr>
      <w:r w:rsidRPr="004C022E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:rsidR="006848E5" w:rsidRDefault="006848E5" w:rsidP="006848E5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>, the money she can spend on new drums. Next you</w:t>
      </w:r>
      <w:r w:rsidR="00EB2F2A">
        <w:t xml:space="preserve"> </w:t>
      </w:r>
      <w:r w:rsidR="00EB2F2A">
        <w:rPr>
          <w:lang w:val="en-US"/>
        </w:rPr>
        <w:t>will</w:t>
      </w:r>
      <w:r>
        <w:t xml:space="preserve">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 w:rsidR="00EB2F2A">
        <w:rPr>
          <w:b/>
          <w:lang w:val="en-US"/>
        </w:rPr>
        <w:t>,</w:t>
      </w:r>
      <w:r>
        <w:rPr>
          <w:b/>
        </w:rPr>
        <w:t xml:space="preserve"> </w:t>
      </w:r>
      <w:r w:rsidRPr="00DF2149">
        <w:t>which represent</w:t>
      </w:r>
      <w:r w:rsidR="00EB2F2A">
        <w:rPr>
          <w:lang w:val="en-US"/>
        </w:rPr>
        <w:t>s</w:t>
      </w:r>
      <w:r w:rsidRPr="00DF2149">
        <w:t xml:space="preserve">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:rsidR="006848E5" w:rsidRDefault="006848E5" w:rsidP="006848E5">
      <w:r>
        <w:t xml:space="preserve">Until you receive the command </w:t>
      </w:r>
      <w:r w:rsidRPr="00EB2F2A">
        <w:rPr>
          <w:rFonts w:ascii="Consolas" w:hAnsi="Consolas"/>
          <w:b/>
          <w:sz w:val="20"/>
        </w:rPr>
        <w:t>"Hit it again, Gabsy!"</w:t>
      </w:r>
      <w:r w:rsidRPr="00EB2F2A">
        <w:rPr>
          <w:rFonts w:ascii="Consolas" w:hAnsi="Consolas"/>
          <w:sz w:val="20"/>
        </w:rPr>
        <w:t>,</w:t>
      </w:r>
      <w:r w:rsidRPr="00EB2F2A">
        <w:rPr>
          <w:sz w:val="20"/>
        </w:rPr>
        <w:t xml:space="preserve"> </w:t>
      </w:r>
      <w:r>
        <w:t xml:space="preserve">you will be receiving </w:t>
      </w:r>
      <w:r w:rsidR="00EB2F2A">
        <w:rPr>
          <w:lang w:val="en-US"/>
        </w:rPr>
        <w:t xml:space="preserve">an </w:t>
      </w:r>
      <w:r>
        <w:t xml:space="preserve">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 w:rsidR="00EB2F2A">
        <w:rPr>
          <w:b/>
          <w:lang w:val="en-US"/>
        </w:rPr>
        <w:t>,</w:t>
      </w:r>
      <w:r>
        <w:t xml:space="preserve"> while practicing. When the power is applied</w:t>
      </w:r>
      <w:r w:rsidR="00EB2F2A">
        <w:rPr>
          <w:lang w:val="en-US"/>
        </w:rPr>
        <w:t>,</w:t>
      </w:r>
      <w:r>
        <w:t xml:space="preserve"> you should </w:t>
      </w:r>
      <w:r w:rsidRPr="00D04A6E">
        <w:rPr>
          <w:b/>
        </w:rPr>
        <w:t>decrease</w:t>
      </w:r>
      <w:r>
        <w:t xml:space="preserve"> the value of the drum's quality with the </w:t>
      </w:r>
      <w:r w:rsidRPr="00EB2F2A">
        <w:rPr>
          <w:b/>
        </w:rPr>
        <w:t>current</w:t>
      </w:r>
      <w:r>
        <w:t xml:space="preserve"> </w:t>
      </w:r>
      <w:r w:rsidRPr="00EB2F2A">
        <w:rPr>
          <w:b/>
        </w:rPr>
        <w:t>power</w:t>
      </w:r>
      <w:r>
        <w:t>.</w:t>
      </w:r>
    </w:p>
    <w:p w:rsidR="006848E5" w:rsidRDefault="006848E5" w:rsidP="006848E5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{initialQuality} * 3.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:rsidR="006848E5" w:rsidRPr="000C0CB8" w:rsidRDefault="006848E5" w:rsidP="006848E5">
      <w:r>
        <w:t xml:space="preserve">When you receive the command </w:t>
      </w:r>
      <w:r w:rsidRPr="00B24844">
        <w:rPr>
          <w:rFonts w:ascii="Consolas" w:hAnsi="Consolas"/>
          <w:b/>
          <w:sz w:val="20"/>
        </w:rPr>
        <w:t>"Hit it again, Gabsy!"</w:t>
      </w:r>
      <w:r w:rsidRPr="00B24844">
        <w:rPr>
          <w:rFonts w:ascii="Consolas" w:hAnsi="Consolas"/>
          <w:sz w:val="20"/>
        </w:rPr>
        <w:t>,</w:t>
      </w:r>
      <w:r w:rsidRPr="00B24844">
        <w:rPr>
          <w:b/>
          <w:sz w:val="20"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</w:t>
      </w:r>
      <w:r w:rsidR="00D012A5">
        <w:rPr>
          <w:noProof/>
          <w:lang w:val="en-US"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="00D012A5">
        <w:rPr>
          <w:noProof/>
          <w:lang w:val="en-US"/>
        </w:rPr>
        <w:t xml:space="preserve">a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</w:pPr>
      <w:r>
        <w:t xml:space="preserve">Until you receive the command </w:t>
      </w:r>
      <w:r w:rsidRPr="00D012A5">
        <w:rPr>
          <w:rFonts w:ascii="Consolas" w:hAnsi="Consolas"/>
          <w:b/>
          <w:sz w:val="20"/>
        </w:rPr>
        <w:t>"Hit it again, Gabsy!"</w:t>
      </w:r>
      <w:r w:rsidR="00D012A5">
        <w:rPr>
          <w:b/>
          <w:sz w:val="20"/>
          <w:lang w:val="en-US"/>
        </w:rPr>
        <w:t xml:space="preserve">,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164595">
        <w:rPr>
          <w:rStyle w:val="CodeChar"/>
          <w:sz w:val="20"/>
        </w:rPr>
        <w:t>"Gabsy has {money left}lv."</w:t>
      </w:r>
      <w:r w:rsidRPr="00164595">
        <w:rPr>
          <w:sz w:val="20"/>
        </w:rPr>
        <w:t xml:space="preserve">, </w:t>
      </w:r>
      <w:r>
        <w:t>formatted with two digits after the decimal point.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 w:rsidR="00164595">
        <w:rPr>
          <w:b/>
          <w:noProof/>
          <w:lang w:val="en-US"/>
        </w:rPr>
        <w:t xml:space="preserve">a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</w:t>
      </w:r>
      <w:r w:rsidR="00164595">
        <w:rPr>
          <w:noProof/>
          <w:lang w:val="en-US"/>
        </w:rPr>
        <w:t xml:space="preserve">an </w:t>
      </w:r>
      <w:r>
        <w:rPr>
          <w:noProof/>
        </w:rPr>
        <w:t xml:space="preserve">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ListParagraph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lastRenderedPageBreak/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 w:rsidR="00164595"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ABC" w:rsidRDefault="00D66ABC" w:rsidP="007F3EE4">
      <w:pPr>
        <w:spacing w:after="0" w:line="240" w:lineRule="auto"/>
      </w:pPr>
      <w:r>
        <w:separator/>
      </w:r>
    </w:p>
  </w:endnote>
  <w:endnote w:type="continuationSeparator" w:id="0">
    <w:p w:rsidR="00D66ABC" w:rsidRDefault="00D66ABC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C4" w:rsidRDefault="006B26C4" w:rsidP="006B26C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6ABC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D66AB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66ABC"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66ABC"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9066E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9066E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ABC" w:rsidRDefault="00D66ABC" w:rsidP="007F3EE4">
      <w:pPr>
        <w:spacing w:after="0" w:line="240" w:lineRule="auto"/>
      </w:pPr>
      <w:r>
        <w:separator/>
      </w:r>
    </w:p>
  </w:footnote>
  <w:footnote w:type="continuationSeparator" w:id="0">
    <w:p w:rsidR="00D66ABC" w:rsidRDefault="00D66ABC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5510D"/>
    <w:rsid w:val="0006051A"/>
    <w:rsid w:val="00085835"/>
    <w:rsid w:val="00090BA9"/>
    <w:rsid w:val="000B56E4"/>
    <w:rsid w:val="000C67BB"/>
    <w:rsid w:val="000E2E2B"/>
    <w:rsid w:val="000F74CE"/>
    <w:rsid w:val="001263EC"/>
    <w:rsid w:val="00141DF1"/>
    <w:rsid w:val="001437B7"/>
    <w:rsid w:val="00143B1A"/>
    <w:rsid w:val="00164595"/>
    <w:rsid w:val="00224BC4"/>
    <w:rsid w:val="00255E46"/>
    <w:rsid w:val="002B493E"/>
    <w:rsid w:val="00316291"/>
    <w:rsid w:val="00326567"/>
    <w:rsid w:val="00350B88"/>
    <w:rsid w:val="003744EB"/>
    <w:rsid w:val="003B5B42"/>
    <w:rsid w:val="004505A5"/>
    <w:rsid w:val="0047574F"/>
    <w:rsid w:val="0050018E"/>
    <w:rsid w:val="005061FD"/>
    <w:rsid w:val="005B02F3"/>
    <w:rsid w:val="005B66A6"/>
    <w:rsid w:val="00675307"/>
    <w:rsid w:val="006848E5"/>
    <w:rsid w:val="0069066E"/>
    <w:rsid w:val="006B26C4"/>
    <w:rsid w:val="006B4AC4"/>
    <w:rsid w:val="006B5F7E"/>
    <w:rsid w:val="006B6122"/>
    <w:rsid w:val="00791F87"/>
    <w:rsid w:val="007B16A1"/>
    <w:rsid w:val="007F3EE4"/>
    <w:rsid w:val="008620C0"/>
    <w:rsid w:val="008775BE"/>
    <w:rsid w:val="00890F2F"/>
    <w:rsid w:val="008E3F36"/>
    <w:rsid w:val="009336CC"/>
    <w:rsid w:val="009A09D0"/>
    <w:rsid w:val="009C30AA"/>
    <w:rsid w:val="009D3355"/>
    <w:rsid w:val="009F18E6"/>
    <w:rsid w:val="009F4E14"/>
    <w:rsid w:val="00A07D1A"/>
    <w:rsid w:val="00A111DD"/>
    <w:rsid w:val="00A403D2"/>
    <w:rsid w:val="00A55414"/>
    <w:rsid w:val="00A57D15"/>
    <w:rsid w:val="00A81FFF"/>
    <w:rsid w:val="00AA29C0"/>
    <w:rsid w:val="00AF6BA1"/>
    <w:rsid w:val="00B24844"/>
    <w:rsid w:val="00B631F3"/>
    <w:rsid w:val="00B804BD"/>
    <w:rsid w:val="00BB10E0"/>
    <w:rsid w:val="00C36B70"/>
    <w:rsid w:val="00C52C5B"/>
    <w:rsid w:val="00C5715F"/>
    <w:rsid w:val="00C67CFA"/>
    <w:rsid w:val="00C966BA"/>
    <w:rsid w:val="00CD1B5A"/>
    <w:rsid w:val="00D012A5"/>
    <w:rsid w:val="00D3165D"/>
    <w:rsid w:val="00D55605"/>
    <w:rsid w:val="00D66ABC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91C91"/>
    <w:rsid w:val="00EB2F2A"/>
    <w:rsid w:val="00EB7EC9"/>
    <w:rsid w:val="00F05B56"/>
    <w:rsid w:val="00F44A6D"/>
    <w:rsid w:val="00F63C78"/>
    <w:rsid w:val="00F77E4D"/>
    <w:rsid w:val="00F8071E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42AB-D9E9-4773-ABB5-0405521B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1803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АНГЕЛ КРУМОВ ПЕТРОВ</cp:lastModifiedBy>
  <cp:revision>32</cp:revision>
  <dcterms:created xsi:type="dcterms:W3CDTF">2018-07-01T18:56:00Z</dcterms:created>
  <dcterms:modified xsi:type="dcterms:W3CDTF">2020-06-23T11:04:00Z</dcterms:modified>
  <cp:category>programming, education, software engineering, software development</cp:category>
</cp:coreProperties>
</file>